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73E12" w:rsidP="00913946">
            <w:pPr>
              <w:pStyle w:val="Title"/>
            </w:pPr>
            <w:r>
              <w:t>Kausik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</w:t>
            </w:r>
          </w:p>
          <w:p w:rsidR="00692703" w:rsidRPr="00CF1A49" w:rsidRDefault="00373E12" w:rsidP="00913946">
            <w:pPr>
              <w:pStyle w:val="ContactInfo"/>
              <w:contextualSpacing w:val="0"/>
            </w:pPr>
            <w:r>
              <w:t>F2, Ten Downing Flats, 3</w:t>
            </w:r>
            <w:r w:rsidRPr="00373E12">
              <w:rPr>
                <w:vertAlign w:val="superscript"/>
              </w:rPr>
              <w:t>rd</w:t>
            </w:r>
            <w:r>
              <w:t xml:space="preserve"> main road, Rajalakshmi nagar, Velachery, Chennai - 600042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445C4C510244A0AA665E56C52FD81A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8056006672</w:t>
            </w:r>
          </w:p>
          <w:p w:rsidR="00692703" w:rsidRPr="00CF1A49" w:rsidRDefault="00373E12" w:rsidP="00913946">
            <w:pPr>
              <w:pStyle w:val="ContactInfoEmphasis"/>
              <w:contextualSpacing w:val="0"/>
            </w:pPr>
            <w:r>
              <w:t>nkausik1999@gmail.com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F17DD574ADB4F33BF05207ABC004A7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15DB4">
              <w:t>www.</w:t>
            </w:r>
            <w:r w:rsidR="00C15DB4" w:rsidRPr="00C15DB4">
              <w:t>linkedin.com/in/kausik-n-7a9800170/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DD26F118C83479D9AA10D42F7E1E67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15DB4">
              <w:t>KausikN.github.io</w:t>
            </w:r>
          </w:p>
        </w:tc>
      </w:tr>
      <w:tr w:rsidR="009571D8" w:rsidRPr="00CF1A49" w:rsidTr="004F34A4">
        <w:trPr>
          <w:trHeight w:val="2727"/>
        </w:trPr>
        <w:tc>
          <w:tcPr>
            <w:tcW w:w="9360" w:type="dxa"/>
            <w:tcMar>
              <w:top w:w="432" w:type="dxa"/>
            </w:tcMar>
          </w:tcPr>
          <w:p w:rsidR="00960A6B" w:rsidRPr="00CF1A49" w:rsidRDefault="00960A6B" w:rsidP="00960A6B">
            <w:pPr>
              <w:pStyle w:val="Heading1"/>
              <w:outlineLvl w:val="0"/>
            </w:pPr>
            <w:r>
              <w:t xml:space="preserve">Personal Details </w:t>
            </w:r>
          </w:p>
          <w:tbl>
            <w:tblPr>
              <w:tblStyle w:val="TableGrid"/>
              <w:tblW w:w="4422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139"/>
              <w:gridCol w:w="4139"/>
            </w:tblGrid>
            <w:tr w:rsidR="00960A6B" w:rsidRPr="006E1507" w:rsidTr="004F34A4">
              <w:trPr>
                <w:trHeight w:val="1145"/>
              </w:trPr>
              <w:tc>
                <w:tcPr>
                  <w:tcW w:w="4139" w:type="dxa"/>
                </w:tcPr>
                <w:p w:rsidR="00960A6B" w:rsidRPr="00296F9D" w:rsidRDefault="00960A6B" w:rsidP="00903204">
                  <w:pPr>
                    <w:pStyle w:val="ListBullet"/>
                    <w:numPr>
                      <w:ilvl w:val="0"/>
                      <w:numId w:val="0"/>
                    </w:numPr>
                    <w:spacing w:line="480" w:lineRule="auto"/>
                    <w:ind w:left="360"/>
                    <w:contextualSpacing w:val="0"/>
                    <w:rPr>
                      <w:sz w:val="24"/>
                      <w:szCs w:val="24"/>
                    </w:rPr>
                  </w:pPr>
                  <w:r w:rsidRPr="00296F9D">
                    <w:rPr>
                      <w:b/>
                      <w:sz w:val="24"/>
                      <w:szCs w:val="24"/>
                    </w:rPr>
                    <w:t xml:space="preserve">Name: </w:t>
                  </w:r>
                  <w:r w:rsidR="00296F9D"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Pr="00296F9D">
                    <w:rPr>
                      <w:sz w:val="24"/>
                      <w:szCs w:val="24"/>
                    </w:rPr>
                    <w:t>Kausik N</w:t>
                  </w:r>
                </w:p>
                <w:p w:rsidR="00960A6B" w:rsidRPr="00296F9D" w:rsidRDefault="00960A6B" w:rsidP="00903204">
                  <w:pPr>
                    <w:pStyle w:val="ListBullet"/>
                    <w:numPr>
                      <w:ilvl w:val="0"/>
                      <w:numId w:val="0"/>
                    </w:numPr>
                    <w:spacing w:line="480" w:lineRule="auto"/>
                    <w:ind w:left="360"/>
                    <w:contextualSpacing w:val="0"/>
                    <w:rPr>
                      <w:sz w:val="24"/>
                      <w:szCs w:val="24"/>
                    </w:rPr>
                  </w:pPr>
                  <w:r w:rsidRPr="00296F9D">
                    <w:rPr>
                      <w:b/>
                      <w:sz w:val="24"/>
                      <w:szCs w:val="24"/>
                    </w:rPr>
                    <w:t>DOB:</w:t>
                  </w:r>
                  <w:r w:rsidRPr="00296F9D">
                    <w:rPr>
                      <w:sz w:val="24"/>
                      <w:szCs w:val="24"/>
                    </w:rPr>
                    <w:t xml:space="preserve"> </w:t>
                  </w:r>
                  <w:r w:rsidR="00296F9D">
                    <w:rPr>
                      <w:sz w:val="24"/>
                      <w:szCs w:val="24"/>
                    </w:rPr>
                    <w:t xml:space="preserve">       </w:t>
                  </w:r>
                  <w:r w:rsidRPr="00296F9D">
                    <w:rPr>
                      <w:sz w:val="24"/>
                      <w:szCs w:val="24"/>
                    </w:rPr>
                    <w:t>14/10/1999</w:t>
                  </w:r>
                </w:p>
                <w:p w:rsidR="00960A6B" w:rsidRPr="00296F9D" w:rsidRDefault="00960A6B" w:rsidP="00903204">
                  <w:pPr>
                    <w:pStyle w:val="ListBullet"/>
                    <w:numPr>
                      <w:ilvl w:val="0"/>
                      <w:numId w:val="0"/>
                    </w:numPr>
                    <w:spacing w:line="480" w:lineRule="auto"/>
                    <w:ind w:left="360"/>
                    <w:contextualSpacing w:val="0"/>
                    <w:rPr>
                      <w:sz w:val="24"/>
                      <w:szCs w:val="24"/>
                    </w:rPr>
                  </w:pPr>
                  <w:r w:rsidRPr="00296F9D">
                    <w:rPr>
                      <w:b/>
                      <w:sz w:val="24"/>
                      <w:szCs w:val="24"/>
                    </w:rPr>
                    <w:t>Email:</w:t>
                  </w:r>
                  <w:r w:rsidRPr="00296F9D">
                    <w:rPr>
                      <w:sz w:val="24"/>
                      <w:szCs w:val="24"/>
                    </w:rPr>
                    <w:t xml:space="preserve"> </w:t>
                  </w:r>
                  <w:r w:rsidR="00296F9D">
                    <w:rPr>
                      <w:sz w:val="24"/>
                      <w:szCs w:val="24"/>
                    </w:rPr>
                    <w:t xml:space="preserve">     </w:t>
                  </w:r>
                  <w:hyperlink r:id="rId7" w:history="1">
                    <w:r w:rsidR="00296F9D" w:rsidRPr="00A856F7">
                      <w:rPr>
                        <w:rStyle w:val="Hyperlink"/>
                        <w:sz w:val="24"/>
                        <w:szCs w:val="24"/>
                      </w:rPr>
                      <w:t>nkausik1999@gmail.com</w:t>
                    </w:r>
                  </w:hyperlink>
                </w:p>
                <w:p w:rsidR="00960A6B" w:rsidRPr="00296F9D" w:rsidRDefault="00960A6B" w:rsidP="00903204">
                  <w:pPr>
                    <w:pStyle w:val="ListBullet"/>
                    <w:numPr>
                      <w:ilvl w:val="0"/>
                      <w:numId w:val="0"/>
                    </w:numPr>
                    <w:spacing w:line="480" w:lineRule="auto"/>
                    <w:ind w:left="360"/>
                    <w:contextualSpacing w:val="0"/>
                    <w:rPr>
                      <w:sz w:val="24"/>
                      <w:szCs w:val="24"/>
                    </w:rPr>
                  </w:pPr>
                  <w:r w:rsidRPr="00296F9D">
                    <w:rPr>
                      <w:b/>
                      <w:sz w:val="24"/>
                      <w:szCs w:val="24"/>
                    </w:rPr>
                    <w:t>Phone:</w:t>
                  </w:r>
                  <w:r w:rsidRPr="00296F9D">
                    <w:rPr>
                      <w:sz w:val="24"/>
                      <w:szCs w:val="24"/>
                    </w:rPr>
                    <w:t xml:space="preserve"> </w:t>
                  </w:r>
                  <w:r w:rsidR="00296F9D">
                    <w:rPr>
                      <w:sz w:val="24"/>
                      <w:szCs w:val="24"/>
                    </w:rPr>
                    <w:t xml:space="preserve">    </w:t>
                  </w:r>
                  <w:r w:rsidRPr="00296F9D">
                    <w:rPr>
                      <w:sz w:val="24"/>
                      <w:szCs w:val="24"/>
                    </w:rPr>
                    <w:t>8056006672</w:t>
                  </w:r>
                </w:p>
                <w:p w:rsidR="00960A6B" w:rsidRPr="006E1507" w:rsidRDefault="00960A6B" w:rsidP="00960A6B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4139" w:type="dxa"/>
                  <w:tcMar>
                    <w:left w:w="360" w:type="dxa"/>
                  </w:tcMar>
                </w:tcPr>
                <w:p w:rsidR="00960A6B" w:rsidRPr="006E1507" w:rsidRDefault="00960A6B" w:rsidP="00960A6B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contextualSpacing w:val="0"/>
                  </w:pPr>
                </w:p>
              </w:tc>
            </w:tr>
          </w:tbl>
          <w:p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A10D908AADB3476D9ADBB55A3722B07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7025DE" w:rsidP="001D0BF1">
            <w:pPr>
              <w:pStyle w:val="Heading3"/>
              <w:contextualSpacing w:val="0"/>
              <w:outlineLvl w:val="2"/>
            </w:pPr>
            <w:r>
              <w:t>April</w:t>
            </w:r>
            <w:r w:rsidR="001D0BF1" w:rsidRPr="00CF1A49">
              <w:t xml:space="preserve"> </w:t>
            </w:r>
            <w:r>
              <w:t>2019</w:t>
            </w:r>
          </w:p>
          <w:p w:rsidR="001D0BF1" w:rsidRPr="00CF1A49" w:rsidRDefault="00527BDA" w:rsidP="001D0BF1">
            <w:pPr>
              <w:pStyle w:val="Heading2"/>
              <w:contextualSpacing w:val="0"/>
              <w:outlineLvl w:val="1"/>
            </w:pPr>
            <w:r>
              <w:t>2</w:t>
            </w:r>
            <w:r w:rsidRPr="00527BDA">
              <w:rPr>
                <w:vertAlign w:val="superscript"/>
              </w:rPr>
              <w:t>nd</w:t>
            </w:r>
            <w:r>
              <w:t xml:space="preserve"> Year</w:t>
            </w:r>
            <w:r w:rsidR="001D0BF1" w:rsidRPr="00CF1A49">
              <w:t xml:space="preserve">, </w:t>
            </w:r>
            <w:r w:rsidR="00C95D46">
              <w:rPr>
                <w:rStyle w:val="SubtleReference"/>
              </w:rPr>
              <w:t>iiitdm kancheepuram</w:t>
            </w:r>
          </w:p>
          <w:p w:rsidR="007538DC" w:rsidRPr="00CF1A49" w:rsidRDefault="00C95D46" w:rsidP="007538DC">
            <w:pPr>
              <w:contextualSpacing w:val="0"/>
            </w:pPr>
            <w:r>
              <w:t xml:space="preserve">Completed 3 semesters with a cgpa of </w:t>
            </w:r>
            <w:r w:rsidRPr="00C95D46">
              <w:rPr>
                <w:b/>
              </w:rPr>
              <w:t>9.13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7025DE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2017</w:t>
            </w:r>
          </w:p>
          <w:p w:rsidR="00F61DF9" w:rsidRPr="00CF1A49" w:rsidRDefault="00AD6F9E" w:rsidP="00F61DF9">
            <w:pPr>
              <w:pStyle w:val="Heading2"/>
              <w:contextualSpacing w:val="0"/>
              <w:outlineLvl w:val="1"/>
            </w:pPr>
            <w:r>
              <w:t>+2 Pass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Sri sankara senior secondary school, adyar</w:t>
            </w:r>
          </w:p>
          <w:p w:rsidR="00F61DF9" w:rsidRDefault="007025DE" w:rsidP="00F61DF9">
            <w:r>
              <w:t>Completed with a score of 475/500 (CBSE)</w:t>
            </w:r>
          </w:p>
        </w:tc>
      </w:tr>
    </w:tbl>
    <w:sdt>
      <w:sdtPr>
        <w:alias w:val="Skills:"/>
        <w:tag w:val="Skills:"/>
        <w:id w:val="-1392877668"/>
        <w:placeholder>
          <w:docPart w:val="6074DFA2336948069845F7B3A3D0413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526FBF" w:rsidP="006E1507">
            <w:pPr>
              <w:pStyle w:val="ListBullet"/>
              <w:contextualSpacing w:val="0"/>
            </w:pPr>
            <w:r w:rsidRPr="006A3C19">
              <w:rPr>
                <w:b/>
              </w:rPr>
              <w:t>Programming languages known:</w:t>
            </w:r>
            <w:r w:rsidRPr="006A3C19">
              <w:rPr>
                <w:b/>
              </w:rPr>
              <w:br/>
            </w:r>
            <w:r w:rsidRPr="009A2A05">
              <w:rPr>
                <w:color w:val="B11F35" w:themeColor="accent3"/>
              </w:rPr>
              <w:t>PYTHON, JAVA, C, C++, C#</w:t>
            </w:r>
            <w:r>
              <w:t xml:space="preserve">, </w:t>
            </w:r>
            <w:r>
              <w:t>RUBY,</w:t>
            </w:r>
            <w:r>
              <w:t xml:space="preserve"> Visual Basic</w:t>
            </w:r>
          </w:p>
          <w:p w:rsidR="006A3C19" w:rsidRDefault="006A3C19" w:rsidP="006A3C19">
            <w:pPr>
              <w:pStyle w:val="ListBullet"/>
              <w:contextualSpacing w:val="0"/>
            </w:pPr>
            <w:r>
              <w:rPr>
                <w:b/>
              </w:rPr>
              <w:t>Web Technologies</w:t>
            </w:r>
            <w:r w:rsidR="00526FBF" w:rsidRPr="006A3C19">
              <w:rPr>
                <w:b/>
              </w:rPr>
              <w:t xml:space="preserve"> known:</w:t>
            </w:r>
            <w:r w:rsidR="00526FBF">
              <w:br/>
            </w:r>
            <w:r w:rsidR="00526FBF" w:rsidRPr="009A2A05">
              <w:rPr>
                <w:color w:val="B11F35" w:themeColor="accent3"/>
              </w:rPr>
              <w:t>HTML, XML</w:t>
            </w:r>
            <w:r w:rsidRPr="009A2A05">
              <w:rPr>
                <w:color w:val="B11F35" w:themeColor="accent3"/>
              </w:rPr>
              <w:t>, CSS, JavaScript</w:t>
            </w:r>
          </w:p>
          <w:p w:rsidR="0026678C" w:rsidRDefault="0026678C" w:rsidP="006A3C19">
            <w:pPr>
              <w:pStyle w:val="ListBullet"/>
              <w:contextualSpacing w:val="0"/>
            </w:pPr>
            <w:r w:rsidRPr="006A3C19">
              <w:rPr>
                <w:b/>
              </w:rPr>
              <w:t>Other:</w:t>
            </w:r>
            <w:r w:rsidR="001C5DA5">
              <w:br/>
            </w:r>
            <w:r w:rsidR="006A3C19" w:rsidRPr="009A2A05">
              <w:rPr>
                <w:color w:val="B11F35" w:themeColor="accent3"/>
              </w:rPr>
              <w:t>SQL</w:t>
            </w:r>
          </w:p>
          <w:p w:rsidR="006A3C19" w:rsidRPr="009A2A05" w:rsidRDefault="00404B48" w:rsidP="006E1507">
            <w:pPr>
              <w:pStyle w:val="ListBullet"/>
              <w:contextualSpacing w:val="0"/>
              <w:rPr>
                <w:color w:val="B11F35" w:themeColor="accent3"/>
              </w:rPr>
            </w:pPr>
            <w:r w:rsidRPr="006A3C19">
              <w:rPr>
                <w:b/>
              </w:rPr>
              <w:t>Software known to use</w:t>
            </w:r>
            <w:r w:rsidR="00DD370A" w:rsidRPr="006A3C19">
              <w:rPr>
                <w:b/>
              </w:rPr>
              <w:t>:</w:t>
            </w:r>
            <w:r w:rsidR="00DD370A">
              <w:br/>
            </w:r>
            <w:r w:rsidR="00DD370A" w:rsidRPr="006A3C19">
              <w:rPr>
                <w:b/>
              </w:rPr>
              <w:t>Android Dev:</w:t>
            </w:r>
            <w:r w:rsidR="00DD370A">
              <w:t xml:space="preserve"> </w:t>
            </w:r>
            <w:r w:rsidR="00DD370A" w:rsidRPr="009A2A05">
              <w:rPr>
                <w:color w:val="B11F35" w:themeColor="accent3"/>
              </w:rPr>
              <w:t>Android Studio</w:t>
            </w:r>
          </w:p>
          <w:p w:rsidR="00FD77AE" w:rsidRDefault="00583844" w:rsidP="006A3C1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6A3C19">
              <w:rPr>
                <w:b/>
              </w:rPr>
              <w:t>Media</w:t>
            </w:r>
            <w:r w:rsidR="00DD370A" w:rsidRPr="006A3C19">
              <w:rPr>
                <w:b/>
              </w:rPr>
              <w:t>:</w:t>
            </w:r>
            <w:r w:rsidR="00DD370A">
              <w:t xml:space="preserve"> Adobe Photoshop, GIMP 2</w:t>
            </w:r>
            <w:r>
              <w:t xml:space="preserve">, </w:t>
            </w:r>
            <w:r>
              <w:t>Audacity</w:t>
            </w:r>
            <w:r>
              <w:t xml:space="preserve">, </w:t>
            </w:r>
            <w:r>
              <w:t>Adobe Premiere Pro</w:t>
            </w:r>
            <w:r w:rsidR="00DD370A">
              <w:br/>
            </w:r>
            <w:r w:rsidR="00DD370A" w:rsidRPr="006A3C19">
              <w:rPr>
                <w:b/>
              </w:rPr>
              <w:t>Game Dev:</w:t>
            </w:r>
            <w:r w:rsidR="00DD370A">
              <w:t xml:space="preserve"> </w:t>
            </w:r>
            <w:r w:rsidR="00DD370A" w:rsidRPr="009A2A05">
              <w:rPr>
                <w:color w:val="B11F35" w:themeColor="accent3"/>
              </w:rPr>
              <w:t>Unity Game Engine</w:t>
            </w:r>
            <w:r w:rsidR="00DD370A">
              <w:t>, Unreal Engine 4</w:t>
            </w:r>
          </w:p>
          <w:p w:rsidR="001C5DA5" w:rsidRDefault="00404B48" w:rsidP="006A3C1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FD77AE">
              <w:rPr>
                <w:b/>
              </w:rPr>
              <w:t>Other:</w:t>
            </w:r>
            <w:r>
              <w:t xml:space="preserve"> </w:t>
            </w:r>
            <w:r w:rsidR="00DD370A" w:rsidRPr="00B02A3B">
              <w:rPr>
                <w:color w:val="B11F35" w:themeColor="accent3"/>
              </w:rPr>
              <w:t xml:space="preserve">MS </w:t>
            </w:r>
            <w:r w:rsidRPr="00B02A3B">
              <w:rPr>
                <w:color w:val="B11F35" w:themeColor="accent3"/>
              </w:rPr>
              <w:t>Office, LibreOffice, OpenOffice</w:t>
            </w:r>
          </w:p>
          <w:p w:rsidR="0026678C" w:rsidRPr="006E1507" w:rsidRDefault="0026678C" w:rsidP="001C5DA5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526FB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bookmarkStart w:id="0" w:name="_GoBack"/>
            <w:bookmarkEnd w:id="0"/>
          </w:p>
        </w:tc>
      </w:tr>
    </w:tbl>
    <w:p w:rsidR="00B51D1B" w:rsidRPr="006E1507" w:rsidRDefault="00B51D1B" w:rsidP="008D585D">
      <w:pPr>
        <w:pStyle w:val="Heading1"/>
      </w:pP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47D" w:rsidRDefault="00ED447D" w:rsidP="0068194B">
      <w:r>
        <w:separator/>
      </w:r>
    </w:p>
    <w:p w:rsidR="00ED447D" w:rsidRDefault="00ED447D"/>
    <w:p w:rsidR="00ED447D" w:rsidRDefault="00ED447D"/>
  </w:endnote>
  <w:endnote w:type="continuationSeparator" w:id="0">
    <w:p w:rsidR="00ED447D" w:rsidRDefault="00ED447D" w:rsidP="0068194B">
      <w:r>
        <w:continuationSeparator/>
      </w:r>
    </w:p>
    <w:p w:rsidR="00ED447D" w:rsidRDefault="00ED447D"/>
    <w:p w:rsidR="00ED447D" w:rsidRDefault="00ED4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47D" w:rsidRDefault="00ED447D" w:rsidP="0068194B">
      <w:r>
        <w:separator/>
      </w:r>
    </w:p>
    <w:p w:rsidR="00ED447D" w:rsidRDefault="00ED447D"/>
    <w:p w:rsidR="00ED447D" w:rsidRDefault="00ED447D"/>
  </w:footnote>
  <w:footnote w:type="continuationSeparator" w:id="0">
    <w:p w:rsidR="00ED447D" w:rsidRDefault="00ED447D" w:rsidP="0068194B">
      <w:r>
        <w:continuationSeparator/>
      </w:r>
    </w:p>
    <w:p w:rsidR="00ED447D" w:rsidRDefault="00ED447D"/>
    <w:p w:rsidR="00ED447D" w:rsidRDefault="00ED44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77C357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5DA5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678C"/>
    <w:rsid w:val="00275EAE"/>
    <w:rsid w:val="00294998"/>
    <w:rsid w:val="00296F9D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E12"/>
    <w:rsid w:val="003A0632"/>
    <w:rsid w:val="003A30E5"/>
    <w:rsid w:val="003A6ADF"/>
    <w:rsid w:val="003B5928"/>
    <w:rsid w:val="003D380F"/>
    <w:rsid w:val="003E160D"/>
    <w:rsid w:val="003F1D5F"/>
    <w:rsid w:val="00404B48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4A4"/>
    <w:rsid w:val="00510392"/>
    <w:rsid w:val="00513E2A"/>
    <w:rsid w:val="00526FBF"/>
    <w:rsid w:val="00527BDA"/>
    <w:rsid w:val="0056180B"/>
    <w:rsid w:val="00566A35"/>
    <w:rsid w:val="0056701E"/>
    <w:rsid w:val="005740D7"/>
    <w:rsid w:val="00583844"/>
    <w:rsid w:val="005A0F26"/>
    <w:rsid w:val="005A1B10"/>
    <w:rsid w:val="005A6850"/>
    <w:rsid w:val="005B1B1B"/>
    <w:rsid w:val="005C5932"/>
    <w:rsid w:val="005D3CA7"/>
    <w:rsid w:val="005D4CC1"/>
    <w:rsid w:val="005E2104"/>
    <w:rsid w:val="005F4B91"/>
    <w:rsid w:val="005F55D2"/>
    <w:rsid w:val="0062312F"/>
    <w:rsid w:val="00625F2C"/>
    <w:rsid w:val="0066163F"/>
    <w:rsid w:val="006618E9"/>
    <w:rsid w:val="0068194B"/>
    <w:rsid w:val="00692703"/>
    <w:rsid w:val="006A1962"/>
    <w:rsid w:val="006A3C19"/>
    <w:rsid w:val="006B5D48"/>
    <w:rsid w:val="006B7D7B"/>
    <w:rsid w:val="006C1A5E"/>
    <w:rsid w:val="006E1507"/>
    <w:rsid w:val="007025DE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585D"/>
    <w:rsid w:val="008F3B14"/>
    <w:rsid w:val="00901899"/>
    <w:rsid w:val="00903204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A6B"/>
    <w:rsid w:val="0096367E"/>
    <w:rsid w:val="009650EA"/>
    <w:rsid w:val="0097790C"/>
    <w:rsid w:val="0098506E"/>
    <w:rsid w:val="009A0520"/>
    <w:rsid w:val="009A2A0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1E4D"/>
    <w:rsid w:val="00A53DE1"/>
    <w:rsid w:val="00A615E1"/>
    <w:rsid w:val="00A755E8"/>
    <w:rsid w:val="00A93A5D"/>
    <w:rsid w:val="00AB32F8"/>
    <w:rsid w:val="00AB610B"/>
    <w:rsid w:val="00AD360E"/>
    <w:rsid w:val="00AD40FB"/>
    <w:rsid w:val="00AD6F9E"/>
    <w:rsid w:val="00AD782D"/>
    <w:rsid w:val="00AE7650"/>
    <w:rsid w:val="00B02A3B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5DB4"/>
    <w:rsid w:val="00C47FA6"/>
    <w:rsid w:val="00C57FC6"/>
    <w:rsid w:val="00C66A7D"/>
    <w:rsid w:val="00C779DA"/>
    <w:rsid w:val="00C814F7"/>
    <w:rsid w:val="00C95D46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370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447D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7AE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FBEDB"/>
  <w15:chartTrackingRefBased/>
  <w15:docId w15:val="{A7763C7C-137A-4FCD-906C-0C41A7A0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6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kausik19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sik%20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45C4C510244A0AA665E56C52FD8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0C86A-B7F1-4772-917F-68F8AC201383}"/>
      </w:docPartPr>
      <w:docPartBody>
        <w:p w:rsidR="00000000" w:rsidRDefault="00AB596E">
          <w:pPr>
            <w:pStyle w:val="E445C4C510244A0AA665E56C52FD81A5"/>
          </w:pPr>
          <w:r w:rsidRPr="00CF1A49">
            <w:t>·</w:t>
          </w:r>
        </w:p>
      </w:docPartBody>
    </w:docPart>
    <w:docPart>
      <w:docPartPr>
        <w:name w:val="AF17DD574ADB4F33BF05207ABC00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E721-7516-4A16-809D-6C3F5ABB1C86}"/>
      </w:docPartPr>
      <w:docPartBody>
        <w:p w:rsidR="00000000" w:rsidRDefault="00AB596E">
          <w:pPr>
            <w:pStyle w:val="AF17DD574ADB4F33BF05207ABC004A70"/>
          </w:pPr>
          <w:r w:rsidRPr="00CF1A49">
            <w:t>·</w:t>
          </w:r>
        </w:p>
      </w:docPartBody>
    </w:docPart>
    <w:docPart>
      <w:docPartPr>
        <w:name w:val="2DD26F118C83479D9AA10D42F7E1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4C834-E8EA-41B5-AEF9-F53977D1D56C}"/>
      </w:docPartPr>
      <w:docPartBody>
        <w:p w:rsidR="00000000" w:rsidRDefault="00AB596E">
          <w:pPr>
            <w:pStyle w:val="2DD26F118C83479D9AA10D42F7E1E674"/>
          </w:pPr>
          <w:r w:rsidRPr="00CF1A49">
            <w:t>·</w:t>
          </w:r>
        </w:p>
      </w:docPartBody>
    </w:docPart>
    <w:docPart>
      <w:docPartPr>
        <w:name w:val="A10D908AADB3476D9ADBB55A3722B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7EFEE-C6F7-49EC-B4D0-203837A515F9}"/>
      </w:docPartPr>
      <w:docPartBody>
        <w:p w:rsidR="00000000" w:rsidRDefault="00AB596E">
          <w:pPr>
            <w:pStyle w:val="A10D908AADB3476D9ADBB55A3722B07B"/>
          </w:pPr>
          <w:r w:rsidRPr="00CF1A49">
            <w:t>Education</w:t>
          </w:r>
        </w:p>
      </w:docPartBody>
    </w:docPart>
    <w:docPart>
      <w:docPartPr>
        <w:name w:val="6074DFA2336948069845F7B3A3D0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94DC2-5892-4BD5-9D27-62346CDEDBC9}"/>
      </w:docPartPr>
      <w:docPartBody>
        <w:p w:rsidR="00000000" w:rsidRDefault="00AB596E">
          <w:pPr>
            <w:pStyle w:val="6074DFA2336948069845F7B3A3D04133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5F"/>
    <w:rsid w:val="00AB596E"/>
    <w:rsid w:val="00F1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3D4B5CEC194217B0A0ABCE02A27EC7">
    <w:name w:val="CE3D4B5CEC194217B0A0ABCE02A27EC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314D67E1BB944FE97ECE9FA541B7025">
    <w:name w:val="E314D67E1BB944FE97ECE9FA541B7025"/>
  </w:style>
  <w:style w:type="paragraph" w:customStyle="1" w:styleId="D0A9E6F907DC41A4AF8582B88AB97105">
    <w:name w:val="D0A9E6F907DC41A4AF8582B88AB97105"/>
  </w:style>
  <w:style w:type="paragraph" w:customStyle="1" w:styleId="E445C4C510244A0AA665E56C52FD81A5">
    <w:name w:val="E445C4C510244A0AA665E56C52FD81A5"/>
  </w:style>
  <w:style w:type="paragraph" w:customStyle="1" w:styleId="6E722F0AB0094A3BA4D22EE80634F34F">
    <w:name w:val="6E722F0AB0094A3BA4D22EE80634F34F"/>
  </w:style>
  <w:style w:type="paragraph" w:customStyle="1" w:styleId="02A1D7EF07444CE7AB028D29235348F9">
    <w:name w:val="02A1D7EF07444CE7AB028D29235348F9"/>
  </w:style>
  <w:style w:type="paragraph" w:customStyle="1" w:styleId="AF17DD574ADB4F33BF05207ABC004A70">
    <w:name w:val="AF17DD574ADB4F33BF05207ABC004A70"/>
  </w:style>
  <w:style w:type="paragraph" w:customStyle="1" w:styleId="C94320AF346F4FB19E3DE66EF2C5C2BB">
    <w:name w:val="C94320AF346F4FB19E3DE66EF2C5C2BB"/>
  </w:style>
  <w:style w:type="paragraph" w:customStyle="1" w:styleId="2DD26F118C83479D9AA10D42F7E1E674">
    <w:name w:val="2DD26F118C83479D9AA10D42F7E1E674"/>
  </w:style>
  <w:style w:type="paragraph" w:customStyle="1" w:styleId="51FB8BF0E8BF4209B390056374C5019F">
    <w:name w:val="51FB8BF0E8BF4209B390056374C5019F"/>
  </w:style>
  <w:style w:type="paragraph" w:customStyle="1" w:styleId="760C5AE51EB14F9AAB01667556B697FA">
    <w:name w:val="760C5AE51EB14F9AAB01667556B697FA"/>
  </w:style>
  <w:style w:type="paragraph" w:customStyle="1" w:styleId="468FEF8502EE4B0B9004EECFC2796E82">
    <w:name w:val="468FEF8502EE4B0B9004EECFC2796E82"/>
  </w:style>
  <w:style w:type="paragraph" w:customStyle="1" w:styleId="F6D837D5766E4CD88C0B96831420C99B">
    <w:name w:val="F6D837D5766E4CD88C0B96831420C99B"/>
  </w:style>
  <w:style w:type="paragraph" w:customStyle="1" w:styleId="F42C249FAEB84FDA934A3159DDB7D6AE">
    <w:name w:val="F42C249FAEB84FDA934A3159DDB7D6AE"/>
  </w:style>
  <w:style w:type="paragraph" w:customStyle="1" w:styleId="63D6F6D994A7448CAAB5A7B517097B44">
    <w:name w:val="63D6F6D994A7448CAAB5A7B517097B4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00B3F3CB9C4E3EB6AAC2E28D904BAD">
    <w:name w:val="4D00B3F3CB9C4E3EB6AAC2E28D904BAD"/>
  </w:style>
  <w:style w:type="paragraph" w:customStyle="1" w:styleId="5B3A2BA2EBC649FD8EAD0DC7FCCDEB52">
    <w:name w:val="5B3A2BA2EBC649FD8EAD0DC7FCCDEB52"/>
  </w:style>
  <w:style w:type="paragraph" w:customStyle="1" w:styleId="5607CB43074A4BBC93120217CEE8B5F6">
    <w:name w:val="5607CB43074A4BBC93120217CEE8B5F6"/>
  </w:style>
  <w:style w:type="paragraph" w:customStyle="1" w:styleId="13E22AAC2179453384E8FCE48C82490A">
    <w:name w:val="13E22AAC2179453384E8FCE48C82490A"/>
  </w:style>
  <w:style w:type="paragraph" w:customStyle="1" w:styleId="451459FBB16D4C1F91AD3D9107F4ADB7">
    <w:name w:val="451459FBB16D4C1F91AD3D9107F4ADB7"/>
  </w:style>
  <w:style w:type="paragraph" w:customStyle="1" w:styleId="6B14C5C46EF049E3BFC5E985954D6370">
    <w:name w:val="6B14C5C46EF049E3BFC5E985954D6370"/>
  </w:style>
  <w:style w:type="paragraph" w:customStyle="1" w:styleId="3090E77B1B7F4C3EBB9F602E0A1FCDCA">
    <w:name w:val="3090E77B1B7F4C3EBB9F602E0A1FCDCA"/>
  </w:style>
  <w:style w:type="paragraph" w:customStyle="1" w:styleId="A10D908AADB3476D9ADBB55A3722B07B">
    <w:name w:val="A10D908AADB3476D9ADBB55A3722B07B"/>
  </w:style>
  <w:style w:type="paragraph" w:customStyle="1" w:styleId="A1DCE8E1C85C4E4797A6EEE826C630B4">
    <w:name w:val="A1DCE8E1C85C4E4797A6EEE826C630B4"/>
  </w:style>
  <w:style w:type="paragraph" w:customStyle="1" w:styleId="3C44AEE4C73648DB9984A3BE492D788A">
    <w:name w:val="3C44AEE4C73648DB9984A3BE492D788A"/>
  </w:style>
  <w:style w:type="paragraph" w:customStyle="1" w:styleId="7E86D0F3623A4BF5B99B916580E9A1EB">
    <w:name w:val="7E86D0F3623A4BF5B99B916580E9A1EB"/>
  </w:style>
  <w:style w:type="paragraph" w:customStyle="1" w:styleId="F62355476C0643ADA0F2B6CD0BD1FEA5">
    <w:name w:val="F62355476C0643ADA0F2B6CD0BD1FEA5"/>
  </w:style>
  <w:style w:type="paragraph" w:customStyle="1" w:styleId="8CDBC3239D844E22978DD6328E1C20E3">
    <w:name w:val="8CDBC3239D844E22978DD6328E1C20E3"/>
  </w:style>
  <w:style w:type="paragraph" w:customStyle="1" w:styleId="2424946ACE6F47A9A968999EDC81B8F3">
    <w:name w:val="2424946ACE6F47A9A968999EDC81B8F3"/>
  </w:style>
  <w:style w:type="paragraph" w:customStyle="1" w:styleId="76ED0A7E8B56451EB7DE8A5AA9BFD0FD">
    <w:name w:val="76ED0A7E8B56451EB7DE8A5AA9BFD0FD"/>
  </w:style>
  <w:style w:type="paragraph" w:customStyle="1" w:styleId="BDDFA8433E5B4EB999E21969AA698161">
    <w:name w:val="BDDFA8433E5B4EB999E21969AA698161"/>
  </w:style>
  <w:style w:type="paragraph" w:customStyle="1" w:styleId="B52858373CDD4C978721B53FA0CB778E">
    <w:name w:val="B52858373CDD4C978721B53FA0CB778E"/>
  </w:style>
  <w:style w:type="paragraph" w:customStyle="1" w:styleId="801FBE2AE9BE42C187E1C5C5A817AB57">
    <w:name w:val="801FBE2AE9BE42C187E1C5C5A817AB57"/>
  </w:style>
  <w:style w:type="paragraph" w:customStyle="1" w:styleId="6074DFA2336948069845F7B3A3D04133">
    <w:name w:val="6074DFA2336948069845F7B3A3D04133"/>
  </w:style>
  <w:style w:type="paragraph" w:customStyle="1" w:styleId="CDE30DD012D748689F0FAC6E4ABC3D35">
    <w:name w:val="CDE30DD012D748689F0FAC6E4ABC3D35"/>
  </w:style>
  <w:style w:type="paragraph" w:customStyle="1" w:styleId="172BD8207E844E9FAE3289FDBE96B766">
    <w:name w:val="172BD8207E844E9FAE3289FDBE96B766"/>
  </w:style>
  <w:style w:type="paragraph" w:customStyle="1" w:styleId="A664621DA61C4DBA9AC371AD108CDDDD">
    <w:name w:val="A664621DA61C4DBA9AC371AD108CDDDD"/>
  </w:style>
  <w:style w:type="paragraph" w:customStyle="1" w:styleId="46A1E15E5FEA4AD8BDBAA7062C0DB80B">
    <w:name w:val="46A1E15E5FEA4AD8BDBAA7062C0DB80B"/>
  </w:style>
  <w:style w:type="paragraph" w:customStyle="1" w:styleId="FA3BB92E7E5741EE964D8AAFB149F0B5">
    <w:name w:val="FA3BB92E7E5741EE964D8AAFB149F0B5"/>
  </w:style>
  <w:style w:type="paragraph" w:customStyle="1" w:styleId="872651B768D440A494BA9B0A23628952">
    <w:name w:val="872651B768D440A494BA9B0A23628952"/>
  </w:style>
  <w:style w:type="paragraph" w:customStyle="1" w:styleId="0040F0B5A5EB4CC7AB9FEE888EC640CA">
    <w:name w:val="0040F0B5A5EB4CC7AB9FEE888EC640CA"/>
  </w:style>
  <w:style w:type="paragraph" w:customStyle="1" w:styleId="AF9E2EA82B8C4451BDF34D4D2241B4C1">
    <w:name w:val="AF9E2EA82B8C4451BDF34D4D2241B4C1"/>
    <w:rsid w:val="00F10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25</cp:revision>
  <dcterms:created xsi:type="dcterms:W3CDTF">2019-03-30T09:08:00Z</dcterms:created>
  <dcterms:modified xsi:type="dcterms:W3CDTF">2019-03-30T09:44:00Z</dcterms:modified>
  <cp:category/>
</cp:coreProperties>
</file>